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4E86" w14:textId="77777777" w:rsidR="00816216" w:rsidRDefault="00A117D5" w:rsidP="00141A4C">
      <w:pPr>
        <w:pStyle w:val="Title"/>
      </w:pPr>
      <w:r>
        <w:t>Jared Price</w:t>
      </w:r>
    </w:p>
    <w:p w14:paraId="58D4BEFD" w14:textId="4176ED56" w:rsidR="00032D34" w:rsidRDefault="00A349E5" w:rsidP="00032D34">
      <w:r>
        <w:t>1325 Temperance St. Saskatoon, S7N0P4</w:t>
      </w:r>
      <w:r w:rsidR="00141A4C">
        <w:t> | </w:t>
      </w:r>
      <w:r w:rsidR="00A117D5">
        <w:t>306-209-6430</w:t>
      </w:r>
      <w:r w:rsidR="00141A4C">
        <w:t> | </w:t>
      </w:r>
      <w:hyperlink r:id="rId8" w:history="1">
        <w:r w:rsidR="00F5238E" w:rsidRPr="00086E34">
          <w:rPr>
            <w:rStyle w:val="Hyperlink"/>
          </w:rPr>
          <w:t>jared.price@usask.ca</w:t>
        </w:r>
      </w:hyperlink>
    </w:p>
    <w:sdt>
      <w:sdtPr>
        <w:alias w:val="Education:"/>
        <w:tag w:val="Education:"/>
        <w:id w:val="807127995"/>
        <w:placeholder>
          <w:docPart w:val="4CF34AAD6033471597CDE6E7A8B99568"/>
        </w:placeholder>
        <w:temporary/>
        <w:showingPlcHdr/>
        <w15:appearance w15:val="hidden"/>
      </w:sdtPr>
      <w:sdtEndPr/>
      <w:sdtContent>
        <w:p w14:paraId="4B3EA7A3" w14:textId="665B54E5" w:rsidR="00F264B5" w:rsidRDefault="009D5933">
          <w:pPr>
            <w:pStyle w:val="Heading1"/>
          </w:pPr>
          <w:r>
            <w:t>Education</w:t>
          </w:r>
        </w:p>
      </w:sdtContent>
    </w:sdt>
    <w:p w14:paraId="4857A9E0" w14:textId="0571A259" w:rsidR="00F264B5" w:rsidRDefault="00F5238E" w:rsidP="00F264B5">
      <w:pPr>
        <w:pStyle w:val="Heading2"/>
      </w:pPr>
      <w:r>
        <w:t>Medical Doctor</w:t>
      </w:r>
      <w:r w:rsidR="00CE649B">
        <w:t>/Doctor of Philosophy</w:t>
      </w:r>
      <w:r w:rsidR="00F264B5">
        <w:t xml:space="preserve"> | may </w:t>
      </w:r>
      <w:r w:rsidR="00CE649B">
        <w:t>2027</w:t>
      </w:r>
      <w:r w:rsidR="00F264B5">
        <w:t xml:space="preserve">| university of </w:t>
      </w:r>
      <w:r>
        <w:t>saskatchewan</w:t>
      </w:r>
    </w:p>
    <w:p w14:paraId="3FB178D1" w14:textId="77777777" w:rsidR="00A349E5" w:rsidRDefault="00A349E5" w:rsidP="00F5238E">
      <w:pPr>
        <w:pStyle w:val="Heading2"/>
      </w:pPr>
    </w:p>
    <w:p w14:paraId="3B426D83" w14:textId="0C6FFFB5" w:rsidR="00F5238E" w:rsidRDefault="00F5238E" w:rsidP="00F5238E">
      <w:pPr>
        <w:pStyle w:val="Heading2"/>
      </w:pPr>
      <w:r>
        <w:t>bachelor of science | may 2020 | university of regina</w:t>
      </w:r>
    </w:p>
    <w:p w14:paraId="7E701AA5" w14:textId="77777777" w:rsidR="00F5238E" w:rsidRDefault="00F5238E" w:rsidP="00F5238E">
      <w:pPr>
        <w:pStyle w:val="ListBullet"/>
      </w:pPr>
      <w:r>
        <w:t>Major: Honors Biochemistry</w:t>
      </w:r>
    </w:p>
    <w:p w14:paraId="2DBB325D" w14:textId="77777777" w:rsidR="00F5238E" w:rsidRDefault="00F5238E" w:rsidP="00F5238E">
      <w:pPr>
        <w:pStyle w:val="ListBullet"/>
      </w:pPr>
      <w:r>
        <w:t>Minor: Computer Science</w:t>
      </w:r>
    </w:p>
    <w:p w14:paraId="0187EE88" w14:textId="77777777" w:rsidR="00F5238E" w:rsidRDefault="00F5238E" w:rsidP="00F5238E">
      <w:pPr>
        <w:pStyle w:val="ListBullet"/>
      </w:pPr>
      <w:r>
        <w:t>Biochemistry Co-op Terms</w:t>
      </w:r>
    </w:p>
    <w:p w14:paraId="1F4E0ED1" w14:textId="77777777" w:rsidR="006270A9" w:rsidRDefault="00B2551A">
      <w:pPr>
        <w:pStyle w:val="Heading2"/>
      </w:pPr>
      <w:r>
        <w:t>highschool</w:t>
      </w:r>
      <w:r w:rsidR="009D5933">
        <w:t> | </w:t>
      </w:r>
      <w:r w:rsidR="00A117D5">
        <w:t xml:space="preserve">may </w:t>
      </w:r>
      <w:r>
        <w:t>2016</w:t>
      </w:r>
      <w:r w:rsidR="009D5933">
        <w:t> | </w:t>
      </w:r>
      <w:r>
        <w:t>campbell collegiate</w:t>
      </w:r>
    </w:p>
    <w:p w14:paraId="109B1C3B" w14:textId="200D1767" w:rsidR="006270A9" w:rsidRDefault="00B2551A" w:rsidP="001B29CF">
      <w:pPr>
        <w:pStyle w:val="ListBullet"/>
      </w:pPr>
      <w:r>
        <w:t>International Baccalaureate Diploma</w:t>
      </w:r>
    </w:p>
    <w:sdt>
      <w:sdtPr>
        <w:alias w:val="Experience:"/>
        <w:tag w:val="Experience:"/>
        <w:id w:val="171684534"/>
        <w:placeholder>
          <w:docPart w:val="A1B4AB83278B4E9B942C9B6FE4D34B89"/>
        </w:placeholder>
        <w:temporary/>
        <w:showingPlcHdr/>
        <w15:appearance w15:val="hidden"/>
      </w:sdtPr>
      <w:sdtEndPr/>
      <w:sdtContent>
        <w:p w14:paraId="087AD756" w14:textId="77777777" w:rsidR="005C69A0" w:rsidRDefault="005C69A0" w:rsidP="005C69A0">
          <w:pPr>
            <w:pStyle w:val="Heading1"/>
          </w:pPr>
          <w:r>
            <w:t>Experience</w:t>
          </w:r>
        </w:p>
      </w:sdtContent>
    </w:sdt>
    <w:p w14:paraId="3F3ADC86" w14:textId="20D59E8D" w:rsidR="00CE649B" w:rsidRDefault="00CE649B" w:rsidP="00CE649B">
      <w:pPr>
        <w:pStyle w:val="Heading2"/>
      </w:pPr>
      <w:r>
        <w:t>Research</w:t>
      </w:r>
      <w:r w:rsidR="00EB7CB5">
        <w:t>er</w:t>
      </w:r>
      <w:r>
        <w:t> | university of saskatchewan | may 202</w:t>
      </w:r>
      <w:r w:rsidR="00EB7CB5">
        <w:t>2-July 2022</w:t>
      </w:r>
    </w:p>
    <w:p w14:paraId="6E5B4A36" w14:textId="3A1F56DC" w:rsidR="00CE649B" w:rsidRDefault="00EB7CB5" w:rsidP="00F5238E">
      <w:pPr>
        <w:pStyle w:val="ListBullet"/>
      </w:pPr>
      <w:r>
        <w:t xml:space="preserve">Inquire with top Canadian </w:t>
      </w:r>
      <w:r w:rsidR="00742C42">
        <w:t>leaders of point of care ultrasound accreditation standards</w:t>
      </w:r>
    </w:p>
    <w:p w14:paraId="5F540D96" w14:textId="06C925BF" w:rsidR="00742C42" w:rsidRDefault="00742C42" w:rsidP="00F5238E">
      <w:pPr>
        <w:pStyle w:val="ListBullet"/>
      </w:pPr>
      <w:r>
        <w:t>Compile research findings are present as a journal report and presentation</w:t>
      </w:r>
    </w:p>
    <w:p w14:paraId="44600FBB" w14:textId="194104A1" w:rsidR="00F5238E" w:rsidRDefault="00F5238E" w:rsidP="00F5238E">
      <w:pPr>
        <w:pStyle w:val="Heading2"/>
      </w:pPr>
      <w:r>
        <w:t>Deans Project | university of saskatchewan | may 2021-Present</w:t>
      </w:r>
    </w:p>
    <w:p w14:paraId="422214C7" w14:textId="0D257A76" w:rsidR="00E70E11" w:rsidRDefault="00E70E11" w:rsidP="00F5238E">
      <w:pPr>
        <w:pStyle w:val="ListBullet"/>
      </w:pPr>
      <w:r>
        <w:t>Quantify double knock outs with microscopy and MetaXpress software</w:t>
      </w:r>
    </w:p>
    <w:p w14:paraId="08DA4D4D" w14:textId="71D7A5E1" w:rsidR="00E70E11" w:rsidRDefault="00E70E11" w:rsidP="00F5238E">
      <w:pPr>
        <w:pStyle w:val="ListBullet"/>
      </w:pPr>
      <w:r>
        <w:t>Maintain, propagate, and manage a variety of cell lines in accordance to standard protocol</w:t>
      </w:r>
    </w:p>
    <w:p w14:paraId="14B96C59" w14:textId="7D9BA674" w:rsidR="00F5238E" w:rsidRDefault="00E70E11" w:rsidP="00F5238E">
      <w:pPr>
        <w:pStyle w:val="ListBullet"/>
      </w:pPr>
      <w:r>
        <w:t>Effectively perform established procedures to produce and evaluate genetic knockout cell lines</w:t>
      </w:r>
    </w:p>
    <w:p w14:paraId="287E3FD1" w14:textId="77777777" w:rsidR="00F5238E" w:rsidRDefault="00F5238E" w:rsidP="00F5238E">
      <w:pPr>
        <w:pStyle w:val="Heading2"/>
      </w:pPr>
      <w:r>
        <w:t>Research intern | university of concorda | jan 2020-april 2020</w:t>
      </w:r>
    </w:p>
    <w:p w14:paraId="0E62F238" w14:textId="77777777" w:rsidR="00F5238E" w:rsidRDefault="00F5238E" w:rsidP="00F5238E">
      <w:pPr>
        <w:pStyle w:val="ListBullet"/>
      </w:pPr>
      <w:r>
        <w:t>Determine novel drug targets for various monoterpenoids against select fungi</w:t>
      </w:r>
    </w:p>
    <w:p w14:paraId="04F31827" w14:textId="40C37720" w:rsidR="00F5238E" w:rsidRDefault="00F5238E" w:rsidP="00F5238E">
      <w:pPr>
        <w:pStyle w:val="ListBullet"/>
      </w:pPr>
      <w:r>
        <w:t xml:space="preserve">Work safely and </w:t>
      </w:r>
      <w:r w:rsidR="003F3DB9">
        <w:t>methodically</w:t>
      </w:r>
      <w:r>
        <w:t xml:space="preserve"> in biosafety level two facilities</w:t>
      </w:r>
    </w:p>
    <w:p w14:paraId="7CF2406B" w14:textId="77777777" w:rsidR="00F5238E" w:rsidRDefault="00F5238E" w:rsidP="00F5238E">
      <w:pPr>
        <w:pStyle w:val="ListBullet"/>
      </w:pPr>
      <w:r>
        <w:t>Utilize microrobotics facility, Biofoundry, to increase efficiency of research</w:t>
      </w:r>
    </w:p>
    <w:p w14:paraId="749E482C" w14:textId="77777777" w:rsidR="00F5238E" w:rsidRDefault="00F5238E" w:rsidP="00F5238E">
      <w:pPr>
        <w:pStyle w:val="ListBullet"/>
      </w:pPr>
      <w:r>
        <w:t>Communicate and fulfill responsibilities between two lab groups</w:t>
      </w:r>
    </w:p>
    <w:p w14:paraId="4852D719" w14:textId="64B2C95C" w:rsidR="0077794A" w:rsidRDefault="0077794A" w:rsidP="0077794A">
      <w:pPr>
        <w:pStyle w:val="Heading2"/>
      </w:pPr>
      <w:r>
        <w:t>NSERC | University of Regina | may 2019-sept 2019</w:t>
      </w:r>
    </w:p>
    <w:p w14:paraId="7CEAB434" w14:textId="4F3DDAE4" w:rsidR="0077794A" w:rsidRDefault="0077794A" w:rsidP="0077794A">
      <w:pPr>
        <w:pStyle w:val="ListBullet"/>
      </w:pPr>
      <w:r>
        <w:t xml:space="preserve">Determine </w:t>
      </w:r>
      <w:r w:rsidR="00854487">
        <w:t xml:space="preserve">harmful effects of herbicides </w:t>
      </w:r>
      <w:r>
        <w:t>on non-target organisms</w:t>
      </w:r>
      <w:r w:rsidR="00854487">
        <w:t xml:space="preserve"> with various </w:t>
      </w:r>
      <w:r w:rsidR="009F66B6">
        <w:t xml:space="preserve">biochemical </w:t>
      </w:r>
      <w:r w:rsidR="00854487">
        <w:t>assays</w:t>
      </w:r>
    </w:p>
    <w:p w14:paraId="15F6BB5B" w14:textId="1A40FCD5" w:rsidR="0077794A" w:rsidRDefault="0077794A" w:rsidP="0077794A">
      <w:pPr>
        <w:pStyle w:val="ListBullet"/>
      </w:pPr>
      <w:r>
        <w:t>Examine surface ultrastructure features of microbes using Atomic Force Microscopy</w:t>
      </w:r>
    </w:p>
    <w:p w14:paraId="4A30448E" w14:textId="51A4E00B" w:rsidR="0077794A" w:rsidRDefault="0077794A" w:rsidP="0077794A">
      <w:pPr>
        <w:pStyle w:val="ListBullet"/>
      </w:pPr>
      <w:r>
        <w:t>Maintained mutual lab space with other researchers</w:t>
      </w:r>
    </w:p>
    <w:p w14:paraId="5C760472" w14:textId="792D13C9" w:rsidR="00D8144F" w:rsidRDefault="00D8144F" w:rsidP="00D8144F">
      <w:pPr>
        <w:pStyle w:val="Heading2"/>
      </w:pPr>
      <w:r>
        <w:t>NSERC | University of Regina | may 2018-sept 2018</w:t>
      </w:r>
    </w:p>
    <w:p w14:paraId="2BFB2582" w14:textId="24D5247E" w:rsidR="00D8144F" w:rsidRDefault="00D8144F" w:rsidP="00D8144F">
      <w:pPr>
        <w:pStyle w:val="ListBullet"/>
      </w:pPr>
      <w:r>
        <w:t xml:space="preserve">Analyzing large biological data sets regarding bacterial populations for the Yost lab </w:t>
      </w:r>
    </w:p>
    <w:p w14:paraId="575095C4" w14:textId="498E5F70" w:rsidR="00D8144F" w:rsidRDefault="00D8144F" w:rsidP="00D8144F">
      <w:pPr>
        <w:pStyle w:val="ListBullet"/>
      </w:pPr>
      <w:r>
        <w:t xml:space="preserve">Proposed innovative methods to facilitate analysis of nonstandard data </w:t>
      </w:r>
    </w:p>
    <w:p w14:paraId="1980E0E8" w14:textId="75F0205A" w:rsidR="00D8144F" w:rsidRDefault="00D8144F" w:rsidP="00D8144F">
      <w:pPr>
        <w:pStyle w:val="ListBullet"/>
      </w:pPr>
      <w:r>
        <w:t>Collaborated with peers and reported findings to lead researcher</w:t>
      </w:r>
    </w:p>
    <w:p w14:paraId="6BA3A700" w14:textId="3B722249" w:rsidR="005C69A0" w:rsidRDefault="005C69A0" w:rsidP="005C69A0">
      <w:pPr>
        <w:pStyle w:val="Heading2"/>
      </w:pPr>
      <w:r>
        <w:lastRenderedPageBreak/>
        <w:t>Tutor | University of regina | January 2018-</w:t>
      </w:r>
      <w:r w:rsidR="00E70E11">
        <w:t>May 2020</w:t>
      </w:r>
    </w:p>
    <w:p w14:paraId="004AA403" w14:textId="17DB8357" w:rsidR="005C69A0" w:rsidRDefault="005C69A0" w:rsidP="005C69A0">
      <w:pPr>
        <w:pStyle w:val="ListBullet"/>
      </w:pPr>
      <w:r>
        <w:t xml:space="preserve">Tutor a variety of undergraduate courses </w:t>
      </w:r>
      <w:r w:rsidR="00854487">
        <w:t>in the general sciences including biology, chemistry, computer science and more</w:t>
      </w:r>
    </w:p>
    <w:p w14:paraId="5A165B55" w14:textId="6AB66F34" w:rsidR="008478DD" w:rsidRDefault="009B04D5" w:rsidP="008478DD">
      <w:pPr>
        <w:pStyle w:val="Heading1"/>
      </w:pPr>
      <w:r>
        <w:t>Organizations</w:t>
      </w:r>
    </w:p>
    <w:p w14:paraId="13C07021" w14:textId="3349A2C9" w:rsidR="00D8144F" w:rsidRPr="0077794A" w:rsidRDefault="00D8144F" w:rsidP="00D8144F">
      <w:pPr>
        <w:pStyle w:val="Heading2"/>
      </w:pPr>
      <w:r>
        <w:t>regina Site Representative – Exercise is medicine (2021-Present)</w:t>
      </w:r>
    </w:p>
    <w:p w14:paraId="20455406" w14:textId="77777777" w:rsidR="00D8144F" w:rsidRDefault="00D8144F" w:rsidP="00D8144F">
      <w:pPr>
        <w:pStyle w:val="ListBullet"/>
      </w:pPr>
      <w:r>
        <w:t>Promoting events within the Regina campus</w:t>
      </w:r>
    </w:p>
    <w:p w14:paraId="41C9927A" w14:textId="77777777" w:rsidR="00D8144F" w:rsidRDefault="00D8144F" w:rsidP="00D8144F">
      <w:pPr>
        <w:pStyle w:val="ListBullet"/>
      </w:pPr>
      <w:r>
        <w:t>Assisting with organizing and delivering events and resources to the Regina campus</w:t>
      </w:r>
    </w:p>
    <w:p w14:paraId="589A6918" w14:textId="5FB2EBAC" w:rsidR="00112151" w:rsidRDefault="00D8144F" w:rsidP="00112151">
      <w:pPr>
        <w:pStyle w:val="ListBullet"/>
      </w:pPr>
      <w:r>
        <w:t>Communicate</w:t>
      </w:r>
      <w:r w:rsidR="00112151">
        <w:t xml:space="preserve"> the values and ideas of Regina campus to EIM for large-scale planning</w:t>
      </w:r>
    </w:p>
    <w:p w14:paraId="4659081D" w14:textId="3D5F56D3" w:rsidR="00112151" w:rsidRPr="0077794A" w:rsidRDefault="00112151" w:rsidP="00112151">
      <w:pPr>
        <w:pStyle w:val="Heading2"/>
      </w:pPr>
      <w:r>
        <w:t>regina Site</w:t>
      </w:r>
      <w:r w:rsidR="00032D34">
        <w:t xml:space="preserve"> year two</w:t>
      </w:r>
      <w:r>
        <w:t xml:space="preserve"> Representative – </w:t>
      </w:r>
      <w:r w:rsidR="00032D34">
        <w:t>University of Saskatchewan UltraSound</w:t>
      </w:r>
      <w:r>
        <w:t xml:space="preserve"> (2021-Present)</w:t>
      </w:r>
    </w:p>
    <w:p w14:paraId="5087F73C" w14:textId="50C4C3A1" w:rsidR="00032D34" w:rsidRDefault="00032D34" w:rsidP="00112151">
      <w:pPr>
        <w:pStyle w:val="ListBullet"/>
      </w:pPr>
      <w:r>
        <w:t>Assist in event planning, preparation and execution of events for Regina campus students</w:t>
      </w:r>
    </w:p>
    <w:p w14:paraId="2791D23A" w14:textId="45F7C1F4" w:rsidR="00032D34" w:rsidRDefault="00032D34" w:rsidP="00112151">
      <w:pPr>
        <w:pStyle w:val="ListBullet"/>
      </w:pPr>
      <w:r>
        <w:t>Responsible for communication with Regina Campus students with social media and email</w:t>
      </w:r>
    </w:p>
    <w:p w14:paraId="4CD89484" w14:textId="1CC774D1" w:rsidR="00032D34" w:rsidRDefault="00032D34" w:rsidP="00112151">
      <w:pPr>
        <w:pStyle w:val="ListBullet"/>
      </w:pPr>
      <w:r>
        <w:t>Assist in collaborative projects with the Saskatoon campus USUS team</w:t>
      </w:r>
    </w:p>
    <w:p w14:paraId="006FBC96" w14:textId="58EBF2AC" w:rsidR="00D8144F" w:rsidRPr="0077794A" w:rsidRDefault="00112151" w:rsidP="00D8144F">
      <w:pPr>
        <w:pStyle w:val="Heading2"/>
      </w:pPr>
      <w:r>
        <w:t>general member</w:t>
      </w:r>
      <w:r w:rsidR="00D8144F">
        <w:t xml:space="preserve"> – </w:t>
      </w:r>
      <w:r>
        <w:t xml:space="preserve">Canadian Alliance of medicals tudents agianst human trafficking </w:t>
      </w:r>
      <w:r w:rsidR="00D8144F">
        <w:t>(202</w:t>
      </w:r>
      <w:r>
        <w:t>1</w:t>
      </w:r>
      <w:r w:rsidR="00D8144F">
        <w:t>-Present)</w:t>
      </w:r>
    </w:p>
    <w:p w14:paraId="5E5ACDCB" w14:textId="7BDA1423" w:rsidR="00112151" w:rsidRDefault="00112151" w:rsidP="00D8144F">
      <w:pPr>
        <w:pStyle w:val="ListBullet"/>
      </w:pPr>
      <w:r>
        <w:t>Advocate for education for healthcare professionals regarding human trafficking</w:t>
      </w:r>
    </w:p>
    <w:p w14:paraId="78437FD8" w14:textId="1FA6E731" w:rsidR="00112151" w:rsidRDefault="00112151" w:rsidP="00D8144F">
      <w:pPr>
        <w:pStyle w:val="ListBullet"/>
      </w:pPr>
      <w:r>
        <w:t>Participate in regular meetings to discuss</w:t>
      </w:r>
    </w:p>
    <w:p w14:paraId="59A27672" w14:textId="416F1A90" w:rsidR="00D8144F" w:rsidRDefault="00D8144F" w:rsidP="00D8144F">
      <w:pPr>
        <w:pStyle w:val="ListBullet"/>
      </w:pPr>
      <w:r>
        <w:t xml:space="preserve">Support hosting various events over the academic year in a virtual format to the medical class at large </w:t>
      </w:r>
    </w:p>
    <w:p w14:paraId="48A6D6D8" w14:textId="77777777" w:rsidR="00D8144F" w:rsidRDefault="00D8144F" w:rsidP="00D8144F">
      <w:pPr>
        <w:pStyle w:val="ListBullet"/>
      </w:pPr>
      <w:r>
        <w:t>Communicate events and visions to medical class</w:t>
      </w:r>
    </w:p>
    <w:p w14:paraId="4C875FB7" w14:textId="2AA550D4" w:rsidR="00D8144F" w:rsidRDefault="00D8144F" w:rsidP="003F3DB9">
      <w:pPr>
        <w:pStyle w:val="ListBullet"/>
      </w:pPr>
      <w:r>
        <w:t>Contribute and discuss in team settings for event planning and group strategy</w:t>
      </w:r>
    </w:p>
    <w:p w14:paraId="38479CB4" w14:textId="61C47604" w:rsidR="003F3DB9" w:rsidRPr="0077794A" w:rsidRDefault="00D8144F" w:rsidP="003F3DB9">
      <w:pPr>
        <w:pStyle w:val="Heading2"/>
      </w:pPr>
      <w:r>
        <w:t>Vice president</w:t>
      </w:r>
      <w:r w:rsidR="003F3DB9">
        <w:t xml:space="preserve"> – Artificial intelligence in medicine interest group (2020-Present)</w:t>
      </w:r>
    </w:p>
    <w:p w14:paraId="701BBBAB" w14:textId="77777777" w:rsidR="003F3DB9" w:rsidRDefault="003F3DB9" w:rsidP="003F3DB9">
      <w:pPr>
        <w:pStyle w:val="ListBullet"/>
      </w:pPr>
      <w:r>
        <w:t xml:space="preserve">Support hosting various events over the academic year in a virtual format to the medical class at large </w:t>
      </w:r>
    </w:p>
    <w:p w14:paraId="37295B50" w14:textId="3A3A9050" w:rsidR="003F3DB9" w:rsidRDefault="003F3DB9" w:rsidP="003F3DB9">
      <w:pPr>
        <w:pStyle w:val="ListBullet"/>
      </w:pPr>
      <w:r>
        <w:t>Communicate events and visions to medical class</w:t>
      </w:r>
    </w:p>
    <w:p w14:paraId="36731EBB" w14:textId="48F067C5" w:rsidR="003F3DB9" w:rsidRDefault="003F3DB9" w:rsidP="003F3DB9">
      <w:pPr>
        <w:pStyle w:val="ListBullet"/>
      </w:pPr>
      <w:r>
        <w:t>Contribute and discuss in team settings for event planning and group strategy</w:t>
      </w:r>
    </w:p>
    <w:p w14:paraId="49C9D51F" w14:textId="26EB5927" w:rsidR="00D8144F" w:rsidRDefault="00D8144F" w:rsidP="003F3DB9">
      <w:pPr>
        <w:pStyle w:val="ListBullet"/>
      </w:pPr>
      <w:r>
        <w:t>Liaison with College of Medicine and medical professionals in the community</w:t>
      </w:r>
    </w:p>
    <w:p w14:paraId="14C91652" w14:textId="0E1E947D" w:rsidR="003F3DB9" w:rsidRDefault="003F3DB9" w:rsidP="003F3DB9">
      <w:pPr>
        <w:pStyle w:val="Heading2"/>
      </w:pPr>
      <w:r>
        <w:t>Let’s talk science (2019-2020)</w:t>
      </w:r>
    </w:p>
    <w:p w14:paraId="016A010A" w14:textId="77777777" w:rsidR="003F3DB9" w:rsidRDefault="003F3DB9" w:rsidP="003F3DB9">
      <w:pPr>
        <w:pStyle w:val="ListBullet"/>
      </w:pPr>
      <w:r>
        <w:t>Volunteer organization to promote science to youth</w:t>
      </w:r>
    </w:p>
    <w:p w14:paraId="5AB6876A" w14:textId="77777777" w:rsidR="003F3DB9" w:rsidRDefault="003F3DB9" w:rsidP="003F3DB9">
      <w:pPr>
        <w:pStyle w:val="ListBullet"/>
        <w:numPr>
          <w:ilvl w:val="1"/>
          <w:numId w:val="21"/>
        </w:numPr>
      </w:pPr>
      <w:r>
        <w:t>Present exciting yet simple scientific principles</w:t>
      </w:r>
    </w:p>
    <w:p w14:paraId="2775E2D9" w14:textId="77777777" w:rsidR="003F3DB9" w:rsidRDefault="003F3DB9" w:rsidP="003F3DB9">
      <w:pPr>
        <w:pStyle w:val="ListBullet"/>
        <w:numPr>
          <w:ilvl w:val="1"/>
          <w:numId w:val="21"/>
        </w:numPr>
      </w:pPr>
      <w:r>
        <w:t>Demonstrate visual experiments</w:t>
      </w:r>
    </w:p>
    <w:p w14:paraId="708C6F01" w14:textId="77777777" w:rsidR="003F3DB9" w:rsidRDefault="003F3DB9" w:rsidP="003F3DB9">
      <w:pPr>
        <w:pStyle w:val="ListBullet"/>
        <w:numPr>
          <w:ilvl w:val="1"/>
          <w:numId w:val="21"/>
        </w:numPr>
      </w:pPr>
      <w:r>
        <w:t>Encourage participation and pursuit of scientific questions</w:t>
      </w:r>
    </w:p>
    <w:p w14:paraId="32F1F816" w14:textId="034EFBEC" w:rsidR="0077794A" w:rsidRPr="0077794A" w:rsidRDefault="0077794A" w:rsidP="0077794A">
      <w:pPr>
        <w:pStyle w:val="Heading2"/>
      </w:pPr>
      <w:r>
        <w:t>President – university of regina biochemistry and chemistry student association</w:t>
      </w:r>
      <w:r w:rsidR="00C977A3">
        <w:t xml:space="preserve"> (2018-2020)</w:t>
      </w:r>
    </w:p>
    <w:p w14:paraId="00BDE257" w14:textId="71818B23" w:rsidR="0077794A" w:rsidRDefault="0077794A" w:rsidP="0077794A">
      <w:pPr>
        <w:pStyle w:val="ListBullet"/>
      </w:pPr>
      <w:r>
        <w:t>Oversee the strategic vision of BCSA and act as primary spokesman for communicating this to students, faculty, and the general public</w:t>
      </w:r>
    </w:p>
    <w:p w14:paraId="11C3A2DF" w14:textId="76D066FA" w:rsidR="0077794A" w:rsidRDefault="0077794A" w:rsidP="0077794A">
      <w:pPr>
        <w:pStyle w:val="ListBullet"/>
      </w:pPr>
      <w:r>
        <w:t>Ensures the completion of Executive Duties via task management, and takes over the duties of absent members</w:t>
      </w:r>
    </w:p>
    <w:p w14:paraId="340B6DF2" w14:textId="6479AFB6" w:rsidR="0077794A" w:rsidRDefault="0077794A" w:rsidP="0077794A">
      <w:pPr>
        <w:pStyle w:val="ListBullet"/>
      </w:pPr>
      <w:r>
        <w:t>Chairs the BCSA meetings and approves the Secretary’s Agenda and Minutes for such meetings</w:t>
      </w:r>
    </w:p>
    <w:p w14:paraId="3FE6F738" w14:textId="66C6078F" w:rsidR="00FB6238" w:rsidRDefault="00FB6238" w:rsidP="0077794A">
      <w:pPr>
        <w:pStyle w:val="ListBullet"/>
      </w:pPr>
      <w:r>
        <w:lastRenderedPageBreak/>
        <w:t>Led “Chalk-Talk” sessions, volunteer sessional instruction to tutor undergrads in early-biochemistry course</w:t>
      </w:r>
      <w:r w:rsidR="009B04D5">
        <w:t>s</w:t>
      </w:r>
    </w:p>
    <w:p w14:paraId="5F483132" w14:textId="6BD7013C" w:rsidR="0077794A" w:rsidRDefault="0077794A" w:rsidP="0077794A">
      <w:pPr>
        <w:pStyle w:val="Heading2"/>
      </w:pPr>
      <w:r>
        <w:t>president - campion college alpha sigma nu chapter</w:t>
      </w:r>
      <w:r w:rsidR="00C977A3">
        <w:t xml:space="preserve"> (2018-2020)</w:t>
      </w:r>
    </w:p>
    <w:p w14:paraId="6F9422AD" w14:textId="77777777" w:rsidR="0077794A" w:rsidRDefault="0077794A" w:rsidP="0077794A">
      <w:pPr>
        <w:pStyle w:val="ListBullet"/>
      </w:pPr>
      <w:r>
        <w:t>International honour society for Jesuit institutions of higher learning</w:t>
      </w:r>
    </w:p>
    <w:p w14:paraId="21034D0C" w14:textId="3A847D16" w:rsidR="0077794A" w:rsidRDefault="0077794A" w:rsidP="0077794A">
      <w:pPr>
        <w:pStyle w:val="ListBullet"/>
      </w:pPr>
      <w:r>
        <w:t>On</w:t>
      </w:r>
      <w:r w:rsidR="000723B1">
        <w:t>e of two</w:t>
      </w:r>
      <w:r>
        <w:t xml:space="preserve"> chapter</w:t>
      </w:r>
      <w:r w:rsidR="000723B1">
        <w:t>s</w:t>
      </w:r>
      <w:r>
        <w:t xml:space="preserve"> in Canada, one of many in the world</w:t>
      </w:r>
    </w:p>
    <w:p w14:paraId="16AF8520" w14:textId="77777777" w:rsidR="0077794A" w:rsidRDefault="0077794A" w:rsidP="0077794A">
      <w:pPr>
        <w:pStyle w:val="ListBullet"/>
      </w:pPr>
      <w:r>
        <w:t>Implement ideals of scholarship, loyalty, and service</w:t>
      </w:r>
    </w:p>
    <w:p w14:paraId="075ED9F7" w14:textId="77777777" w:rsidR="00032D34" w:rsidRDefault="0077794A" w:rsidP="003148B5">
      <w:pPr>
        <w:pStyle w:val="ListBullet"/>
      </w:pPr>
      <w:r>
        <w:t>Involvement with local youth charity, Street Culture Project</w:t>
      </w:r>
    </w:p>
    <w:p w14:paraId="6520565B" w14:textId="7BFD14B6" w:rsidR="00032D34" w:rsidRDefault="009B04D5" w:rsidP="00032D34">
      <w:pPr>
        <w:pStyle w:val="Heading1"/>
      </w:pPr>
      <w:r>
        <w:t>Publications</w:t>
      </w:r>
    </w:p>
    <w:p w14:paraId="04743328" w14:textId="77777777" w:rsidR="00A716AC" w:rsidRDefault="00A716AC" w:rsidP="00A716AC">
      <w:pPr>
        <w:pStyle w:val="ListBullet"/>
        <w:numPr>
          <w:ilvl w:val="0"/>
          <w:numId w:val="0"/>
        </w:numPr>
        <w:rPr>
          <w:sz w:val="24"/>
          <w:szCs w:val="24"/>
        </w:rPr>
      </w:pPr>
      <w:r>
        <w:t>Shahina, Z., Homsi, R. al</w:t>
      </w:r>
      <w:r w:rsidRPr="00A716AC">
        <w:rPr>
          <w:b/>
          <w:bCs/>
        </w:rPr>
        <w:t>, Price, J</w:t>
      </w:r>
      <w:r>
        <w:rPr>
          <w:b/>
          <w:bCs/>
        </w:rPr>
        <w:t>DW.</w:t>
      </w:r>
      <w:r>
        <w:t xml:space="preserve">, Whiteway, M., Sultana, T., &amp; Dahms, T. E. S. (2022). Rosemary essential oil and its components dependent lethality and ROS-independent virulence inhibition in Candida albicans. </w:t>
      </w:r>
      <w:r>
        <w:rPr>
          <w:i/>
          <w:iCs/>
        </w:rPr>
        <w:t>PLoS ONE</w:t>
      </w:r>
      <w:r>
        <w:t>, 1–31. https://doi.org/10.1371/journal.pone.0277097</w:t>
      </w:r>
    </w:p>
    <w:p w14:paraId="43D8715C" w14:textId="77777777" w:rsidR="00816500" w:rsidRDefault="009B04D5" w:rsidP="009B04D5">
      <w:pPr>
        <w:pStyle w:val="ListBullet"/>
        <w:numPr>
          <w:ilvl w:val="0"/>
          <w:numId w:val="0"/>
        </w:numPr>
        <w:rPr>
          <w:rFonts w:ascii="Cambria" w:hAnsi="Cambria" w:cs="Times New Roman"/>
          <w:noProof/>
          <w:szCs w:val="24"/>
        </w:rPr>
      </w:pPr>
      <w:r w:rsidRPr="00032D34">
        <w:rPr>
          <w:rFonts w:ascii="Cambria" w:hAnsi="Cambria" w:cs="Times New Roman"/>
          <w:noProof/>
          <w:szCs w:val="24"/>
        </w:rPr>
        <w:t xml:space="preserve">Bhat S V., </w:t>
      </w:r>
      <w:r w:rsidRPr="00032D34">
        <w:rPr>
          <w:rFonts w:ascii="Cambria" w:hAnsi="Cambria" w:cs="Times New Roman"/>
          <w:b/>
          <w:bCs/>
          <w:noProof/>
          <w:szCs w:val="24"/>
        </w:rPr>
        <w:t>Price JDW</w:t>
      </w:r>
      <w:r w:rsidRPr="00032D34">
        <w:rPr>
          <w:rFonts w:ascii="Cambria" w:hAnsi="Cambria" w:cs="Times New Roman"/>
          <w:noProof/>
          <w:szCs w:val="24"/>
        </w:rPr>
        <w:t xml:space="preserve">, Dahms TES. AFM-Based Correlative Microscopy Illuminates Human Pathogens. </w:t>
      </w:r>
    </w:p>
    <w:p w14:paraId="3710902A" w14:textId="3ADF3579" w:rsidR="009B04D5" w:rsidRPr="00A716AC" w:rsidRDefault="009B04D5" w:rsidP="00A716AC">
      <w:pPr>
        <w:pStyle w:val="ListBullet"/>
        <w:numPr>
          <w:ilvl w:val="0"/>
          <w:numId w:val="0"/>
        </w:numPr>
        <w:rPr>
          <w:rFonts w:ascii="Cambria" w:hAnsi="Cambria" w:cs="Times New Roman"/>
          <w:noProof/>
          <w:szCs w:val="24"/>
        </w:rPr>
      </w:pPr>
      <w:r w:rsidRPr="00032D34">
        <w:rPr>
          <w:rFonts w:ascii="Cambria" w:hAnsi="Cambria" w:cs="Times New Roman"/>
          <w:noProof/>
          <w:szCs w:val="24"/>
        </w:rPr>
        <w:t>Front Cell Infect Microbiol. 2021;11(May):1–12.</w:t>
      </w:r>
    </w:p>
    <w:p w14:paraId="27619763" w14:textId="65F9828F" w:rsidR="00F34F27" w:rsidRDefault="009B04D5" w:rsidP="00032D34">
      <w:pPr>
        <w:pStyle w:val="Heading1"/>
      </w:pPr>
      <w:r>
        <w:t>Awards</w:t>
      </w:r>
    </w:p>
    <w:p w14:paraId="6B991C18" w14:textId="412899B3" w:rsidR="00F34F27" w:rsidRPr="00F34F27" w:rsidRDefault="00F34F27" w:rsidP="00F34F27">
      <w:pPr>
        <w:pStyle w:val="Heading2"/>
        <w:numPr>
          <w:ilvl w:val="0"/>
          <w:numId w:val="24"/>
        </w:numPr>
        <w:rPr>
          <w:b w:val="0"/>
          <w:bCs/>
        </w:rPr>
      </w:pPr>
      <w:r>
        <w:rPr>
          <w:b w:val="0"/>
          <w:bCs/>
        </w:rPr>
        <w:t>Canadian graduate student masters award (CIHR) |Fall 2022</w:t>
      </w:r>
    </w:p>
    <w:p w14:paraId="7F8AF849" w14:textId="72450FBA" w:rsidR="00F34F27" w:rsidRDefault="00F34F27" w:rsidP="009B04D5">
      <w:pPr>
        <w:pStyle w:val="Heading2"/>
        <w:numPr>
          <w:ilvl w:val="0"/>
          <w:numId w:val="24"/>
        </w:numPr>
        <w:rPr>
          <w:b w:val="0"/>
          <w:bCs/>
        </w:rPr>
      </w:pPr>
      <w:r>
        <w:rPr>
          <w:b w:val="0"/>
          <w:bCs/>
        </w:rPr>
        <w:t>MD/PhD Research Award | Summer 2022</w:t>
      </w:r>
    </w:p>
    <w:p w14:paraId="7A8CACA8" w14:textId="6D7D6B51" w:rsidR="00AC0625" w:rsidRDefault="00AC0625" w:rsidP="009B04D5">
      <w:pPr>
        <w:pStyle w:val="Heading2"/>
        <w:numPr>
          <w:ilvl w:val="0"/>
          <w:numId w:val="24"/>
        </w:numPr>
        <w:rPr>
          <w:b w:val="0"/>
          <w:bCs/>
        </w:rPr>
      </w:pPr>
      <w:r>
        <w:rPr>
          <w:b w:val="0"/>
          <w:bCs/>
        </w:rPr>
        <w:t>SCI Student Canada Merit Award | 2020</w:t>
      </w:r>
    </w:p>
    <w:p w14:paraId="5B59F588" w14:textId="14F44877" w:rsidR="009B04D5" w:rsidRPr="009B04D5" w:rsidRDefault="009B04D5" w:rsidP="009B04D5">
      <w:pPr>
        <w:pStyle w:val="Heading2"/>
        <w:numPr>
          <w:ilvl w:val="0"/>
          <w:numId w:val="24"/>
        </w:numPr>
        <w:rPr>
          <w:b w:val="0"/>
          <w:bCs/>
        </w:rPr>
      </w:pPr>
      <w:r w:rsidRPr="009B04D5">
        <w:rPr>
          <w:b w:val="0"/>
          <w:bCs/>
        </w:rPr>
        <w:t>NSERC Undergraduate Student Research Award | Summer 2020</w:t>
      </w:r>
    </w:p>
    <w:p w14:paraId="5F67464C" w14:textId="5E075BCF" w:rsidR="009B04D5" w:rsidRPr="009B04D5" w:rsidRDefault="009B04D5" w:rsidP="009B04D5">
      <w:pPr>
        <w:pStyle w:val="Heading2"/>
        <w:numPr>
          <w:ilvl w:val="0"/>
          <w:numId w:val="24"/>
        </w:numPr>
        <w:rPr>
          <w:b w:val="0"/>
          <w:bCs/>
        </w:rPr>
      </w:pPr>
      <w:r w:rsidRPr="009B04D5">
        <w:rPr>
          <w:b w:val="0"/>
          <w:bCs/>
        </w:rPr>
        <w:t>University of Regina REtirees Legacy Scholarhip | Winter 2020</w:t>
      </w:r>
    </w:p>
    <w:p w14:paraId="1B19AA78" w14:textId="402826DA" w:rsidR="009B04D5" w:rsidRPr="009B04D5" w:rsidRDefault="009B04D5" w:rsidP="009B04D5">
      <w:pPr>
        <w:pStyle w:val="Heading2"/>
        <w:numPr>
          <w:ilvl w:val="0"/>
          <w:numId w:val="24"/>
        </w:numPr>
        <w:rPr>
          <w:b w:val="0"/>
          <w:bCs/>
        </w:rPr>
      </w:pPr>
      <w:r w:rsidRPr="009B04D5">
        <w:rPr>
          <w:b w:val="0"/>
          <w:bCs/>
        </w:rPr>
        <w:t>Muriel E. Finlayson Undergraduate Environmental Science Scholarhip | Winter 2020</w:t>
      </w:r>
    </w:p>
    <w:p w14:paraId="01E0D033" w14:textId="071711FC" w:rsidR="00032D34" w:rsidRPr="009B04D5" w:rsidRDefault="00032D34" w:rsidP="009B04D5">
      <w:pPr>
        <w:pStyle w:val="Heading2"/>
        <w:numPr>
          <w:ilvl w:val="0"/>
          <w:numId w:val="24"/>
        </w:numPr>
        <w:rPr>
          <w:b w:val="0"/>
          <w:bCs/>
        </w:rPr>
      </w:pPr>
      <w:r w:rsidRPr="009B04D5">
        <w:rPr>
          <w:b w:val="0"/>
          <w:bCs/>
        </w:rPr>
        <w:t>Saskatchewan Innovation Undergraduate Scholarship | Winter 2020</w:t>
      </w:r>
    </w:p>
    <w:p w14:paraId="3516DDC5" w14:textId="1666D407" w:rsidR="00032D34" w:rsidRPr="009B04D5" w:rsidRDefault="00032D34" w:rsidP="009B04D5">
      <w:pPr>
        <w:pStyle w:val="Heading2"/>
        <w:numPr>
          <w:ilvl w:val="0"/>
          <w:numId w:val="24"/>
        </w:numPr>
        <w:rPr>
          <w:b w:val="0"/>
          <w:bCs/>
        </w:rPr>
      </w:pPr>
      <w:r w:rsidRPr="009B04D5">
        <w:rPr>
          <w:b w:val="0"/>
          <w:bCs/>
        </w:rPr>
        <w:t>Wallace McConnell memorial scholarship | Fall 2019</w:t>
      </w:r>
    </w:p>
    <w:p w14:paraId="2C517CE3" w14:textId="3A74FCE6" w:rsidR="00032D34" w:rsidRPr="009B04D5" w:rsidRDefault="00032D34" w:rsidP="009B04D5">
      <w:pPr>
        <w:pStyle w:val="Heading2"/>
        <w:numPr>
          <w:ilvl w:val="0"/>
          <w:numId w:val="24"/>
        </w:numPr>
        <w:rPr>
          <w:b w:val="0"/>
          <w:bCs/>
        </w:rPr>
      </w:pPr>
      <w:r w:rsidRPr="009B04D5">
        <w:rPr>
          <w:b w:val="0"/>
          <w:bCs/>
        </w:rPr>
        <w:t>University of Regina Retirees Legacy Scholarship | Fall 2019</w:t>
      </w:r>
    </w:p>
    <w:p w14:paraId="235C242B" w14:textId="19FD7A82" w:rsidR="00032D34" w:rsidRPr="009B04D5" w:rsidRDefault="00032D34" w:rsidP="009B04D5">
      <w:pPr>
        <w:pStyle w:val="Heading2"/>
        <w:numPr>
          <w:ilvl w:val="0"/>
          <w:numId w:val="24"/>
        </w:numPr>
        <w:rPr>
          <w:b w:val="0"/>
          <w:bCs/>
        </w:rPr>
      </w:pPr>
      <w:r w:rsidRPr="009B04D5">
        <w:rPr>
          <w:b w:val="0"/>
          <w:bCs/>
        </w:rPr>
        <w:t>University of Regina Alumni Association Dr. John Archer Scholarship | Fall 2019</w:t>
      </w:r>
    </w:p>
    <w:p w14:paraId="537B57CB" w14:textId="7A0B6CDC" w:rsidR="00032D34" w:rsidRPr="009B04D5" w:rsidRDefault="00032D34" w:rsidP="009B04D5">
      <w:pPr>
        <w:pStyle w:val="Heading2"/>
        <w:numPr>
          <w:ilvl w:val="0"/>
          <w:numId w:val="24"/>
        </w:numPr>
        <w:rPr>
          <w:b w:val="0"/>
          <w:bCs/>
        </w:rPr>
      </w:pPr>
      <w:r w:rsidRPr="009B04D5">
        <w:rPr>
          <w:b w:val="0"/>
          <w:bCs/>
        </w:rPr>
        <w:t>Academic silver scholarship | Fall 2019</w:t>
      </w:r>
    </w:p>
    <w:p w14:paraId="51D27C42" w14:textId="5D4CA06D" w:rsidR="00032D34" w:rsidRPr="009B04D5" w:rsidRDefault="00032D34" w:rsidP="009B04D5">
      <w:pPr>
        <w:pStyle w:val="Heading2"/>
        <w:numPr>
          <w:ilvl w:val="0"/>
          <w:numId w:val="24"/>
        </w:numPr>
        <w:rPr>
          <w:b w:val="0"/>
          <w:bCs/>
        </w:rPr>
      </w:pPr>
      <w:r w:rsidRPr="009B04D5">
        <w:rPr>
          <w:b w:val="0"/>
          <w:bCs/>
        </w:rPr>
        <w:t xml:space="preserve">NSERC UNDERGRADUATE STUDENT RESEARCH AWARD | SUMMER 2019 </w:t>
      </w:r>
    </w:p>
    <w:p w14:paraId="7D5445AD" w14:textId="77777777" w:rsidR="00032D34" w:rsidRPr="009B04D5" w:rsidRDefault="00032D34" w:rsidP="009B04D5">
      <w:pPr>
        <w:pStyle w:val="Heading2"/>
        <w:numPr>
          <w:ilvl w:val="0"/>
          <w:numId w:val="24"/>
        </w:numPr>
        <w:rPr>
          <w:b w:val="0"/>
          <w:bCs/>
        </w:rPr>
      </w:pPr>
      <w:r w:rsidRPr="009B04D5">
        <w:rPr>
          <w:b w:val="0"/>
          <w:bCs/>
        </w:rPr>
        <w:t>THE UNIVERSITY OF REGINA RETIREES LEGACY SCHOLARSHIP | WINTER 2019</w:t>
      </w:r>
    </w:p>
    <w:p w14:paraId="7291878F" w14:textId="77777777" w:rsidR="00032D34" w:rsidRPr="009B04D5" w:rsidRDefault="00032D34" w:rsidP="009B04D5">
      <w:pPr>
        <w:pStyle w:val="Heading2"/>
        <w:numPr>
          <w:ilvl w:val="0"/>
          <w:numId w:val="24"/>
        </w:numPr>
        <w:rPr>
          <w:b w:val="0"/>
          <w:bCs/>
        </w:rPr>
      </w:pPr>
      <w:r w:rsidRPr="009B04D5">
        <w:rPr>
          <w:b w:val="0"/>
          <w:bCs/>
        </w:rPr>
        <w:t xml:space="preserve">ACADEMIC SILVER SCHOLARSHIP | FALL 2018 </w:t>
      </w:r>
    </w:p>
    <w:p w14:paraId="58650B81" w14:textId="724C421F" w:rsidR="00032D34" w:rsidRPr="009B04D5" w:rsidRDefault="00032D34" w:rsidP="009B04D5">
      <w:pPr>
        <w:pStyle w:val="Heading2"/>
        <w:numPr>
          <w:ilvl w:val="0"/>
          <w:numId w:val="24"/>
        </w:numPr>
        <w:rPr>
          <w:b w:val="0"/>
          <w:bCs/>
        </w:rPr>
      </w:pPr>
      <w:r w:rsidRPr="009B04D5">
        <w:rPr>
          <w:b w:val="0"/>
          <w:bCs/>
        </w:rPr>
        <w:t xml:space="preserve">SGEU EDUCATION SECTOR SCHOLARSHIP | FALL 2018 </w:t>
      </w:r>
    </w:p>
    <w:p w14:paraId="2FF0A943" w14:textId="77777777" w:rsidR="00032D34" w:rsidRPr="009B04D5" w:rsidRDefault="00032D34" w:rsidP="009B04D5">
      <w:pPr>
        <w:pStyle w:val="Heading2"/>
        <w:numPr>
          <w:ilvl w:val="0"/>
          <w:numId w:val="24"/>
        </w:numPr>
        <w:rPr>
          <w:b w:val="0"/>
          <w:bCs/>
        </w:rPr>
      </w:pPr>
      <w:r w:rsidRPr="009B04D5">
        <w:rPr>
          <w:b w:val="0"/>
          <w:bCs/>
        </w:rPr>
        <w:t>NSERC UNDERGRADUATE STUDENT RESEARCH AWARD | WINTER 2018</w:t>
      </w:r>
    </w:p>
    <w:p w14:paraId="3E9A6B08" w14:textId="4508EB39" w:rsidR="00032D34" w:rsidRPr="009B04D5" w:rsidRDefault="00032D34" w:rsidP="009B04D5">
      <w:pPr>
        <w:pStyle w:val="Heading2"/>
        <w:numPr>
          <w:ilvl w:val="0"/>
          <w:numId w:val="24"/>
        </w:numPr>
        <w:rPr>
          <w:b w:val="0"/>
          <w:bCs/>
        </w:rPr>
      </w:pPr>
      <w:r w:rsidRPr="009B04D5">
        <w:rPr>
          <w:b w:val="0"/>
          <w:bCs/>
        </w:rPr>
        <w:t xml:space="preserve">ACADEMIC SILVER SCHOLARSHIP | FALL 2017 </w:t>
      </w:r>
    </w:p>
    <w:p w14:paraId="5D82BB64" w14:textId="67D49E34" w:rsidR="00CB02D4" w:rsidRDefault="00032D34" w:rsidP="00F84B6C">
      <w:pPr>
        <w:pStyle w:val="Heading2"/>
        <w:numPr>
          <w:ilvl w:val="0"/>
          <w:numId w:val="24"/>
        </w:numPr>
        <w:sectPr w:rsidR="00CB02D4" w:rsidSect="00CB02D4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 w:rsidRPr="00CB02D4">
        <w:rPr>
          <w:b w:val="0"/>
          <w:bCs/>
        </w:rPr>
        <w:t>CENTENNIAL MERIT SCHOLARSHIP | FALL 2016</w:t>
      </w:r>
    </w:p>
    <w:p w14:paraId="4ED32466" w14:textId="0C28E255" w:rsidR="00CB02D4" w:rsidRDefault="00CB02D4" w:rsidP="00CB02D4">
      <w:pPr>
        <w:pStyle w:val="Heading1"/>
      </w:pPr>
      <w:r>
        <w:t>References</w:t>
      </w:r>
    </w:p>
    <w:p w14:paraId="4930C8CE" w14:textId="77777777" w:rsidR="00CB02D4" w:rsidRDefault="00CB02D4" w:rsidP="00CB02D4">
      <w:pPr>
        <w:pStyle w:val="Heading2"/>
      </w:pPr>
      <w:r>
        <w:t>Dr. TANYA DAHMS</w:t>
      </w:r>
    </w:p>
    <w:p w14:paraId="6F945C7A" w14:textId="77777777" w:rsidR="00CB02D4" w:rsidRDefault="00CB02D4" w:rsidP="00CB02D4">
      <w:pPr>
        <w:pStyle w:val="ListBullet"/>
        <w:numPr>
          <w:ilvl w:val="0"/>
          <w:numId w:val="0"/>
        </w:numPr>
        <w:ind w:left="216" w:hanging="216"/>
      </w:pPr>
      <w:r>
        <w:t>Professor</w:t>
      </w:r>
    </w:p>
    <w:p w14:paraId="29ACA5C3" w14:textId="77777777" w:rsidR="00CB02D4" w:rsidRDefault="00CB02D4" w:rsidP="00CB02D4">
      <w:pPr>
        <w:pStyle w:val="ListBullet"/>
        <w:numPr>
          <w:ilvl w:val="0"/>
          <w:numId w:val="0"/>
        </w:numPr>
        <w:ind w:left="216" w:hanging="216"/>
      </w:pPr>
      <w:r>
        <w:t>University of Regina</w:t>
      </w:r>
    </w:p>
    <w:p w14:paraId="5F6003FA" w14:textId="77777777" w:rsidR="00CB02D4" w:rsidRDefault="00CB02D4" w:rsidP="00CB02D4">
      <w:pPr>
        <w:pStyle w:val="ListBullet"/>
        <w:numPr>
          <w:ilvl w:val="0"/>
          <w:numId w:val="0"/>
        </w:numPr>
        <w:ind w:left="216" w:hanging="216"/>
      </w:pPr>
      <w:r>
        <w:t>306-585-4246</w:t>
      </w:r>
    </w:p>
    <w:p w14:paraId="01857B5F" w14:textId="18C5CB11" w:rsidR="00CB02D4" w:rsidRDefault="00490AB6" w:rsidP="00CB02D4">
      <w:pPr>
        <w:pStyle w:val="ListBullet"/>
        <w:numPr>
          <w:ilvl w:val="0"/>
          <w:numId w:val="0"/>
        </w:numPr>
        <w:rPr>
          <w:rStyle w:val="Hyperlink"/>
        </w:rPr>
      </w:pPr>
      <w:hyperlink r:id="rId9" w:history="1">
        <w:r w:rsidR="00CB02D4" w:rsidRPr="00BC4C2E">
          <w:rPr>
            <w:rStyle w:val="Hyperlink"/>
          </w:rPr>
          <w:t>tanya.dahms@uregina.ca</w:t>
        </w:r>
      </w:hyperlink>
    </w:p>
    <w:p w14:paraId="770C0132" w14:textId="2296D9F2" w:rsidR="006F0BBB" w:rsidRDefault="006F0BBB" w:rsidP="00CB02D4">
      <w:pPr>
        <w:pStyle w:val="ListBullet"/>
        <w:numPr>
          <w:ilvl w:val="0"/>
          <w:numId w:val="0"/>
        </w:numPr>
        <w:rPr>
          <w:rStyle w:val="Hyperlink"/>
        </w:rPr>
      </w:pPr>
    </w:p>
    <w:p w14:paraId="63AD3D51" w14:textId="04126442" w:rsidR="00CB02D4" w:rsidRDefault="00CB02D4" w:rsidP="00CB02D4">
      <w:pPr>
        <w:pStyle w:val="Heading2"/>
      </w:pPr>
      <w:r>
        <w:t xml:space="preserve">Dr. </w:t>
      </w:r>
      <w:r w:rsidR="00A716AC">
        <w:t>Franco Vizeacoumar</w:t>
      </w:r>
    </w:p>
    <w:p w14:paraId="08163242" w14:textId="3B302D2D" w:rsidR="00CB02D4" w:rsidRDefault="00A55428" w:rsidP="00CB02D4">
      <w:pPr>
        <w:pStyle w:val="ListBullet"/>
        <w:numPr>
          <w:ilvl w:val="0"/>
          <w:numId w:val="0"/>
        </w:numPr>
        <w:ind w:left="216" w:hanging="216"/>
      </w:pPr>
      <w:r>
        <w:t>Professor</w:t>
      </w:r>
    </w:p>
    <w:p w14:paraId="5692BBAF" w14:textId="4F20A324" w:rsidR="00CB02D4" w:rsidRDefault="00A55428" w:rsidP="00CB02D4">
      <w:pPr>
        <w:pStyle w:val="ListBullet"/>
        <w:numPr>
          <w:ilvl w:val="0"/>
          <w:numId w:val="0"/>
        </w:numPr>
        <w:ind w:left="216" w:hanging="216"/>
      </w:pPr>
      <w:r>
        <w:t>University of Saskatchewan</w:t>
      </w:r>
    </w:p>
    <w:p w14:paraId="321F8DAC" w14:textId="24BF5159" w:rsidR="00A55428" w:rsidRDefault="00A55428" w:rsidP="00CB02D4">
      <w:pPr>
        <w:pStyle w:val="ListBullet"/>
        <w:numPr>
          <w:ilvl w:val="0"/>
          <w:numId w:val="0"/>
        </w:numPr>
        <w:ind w:left="216" w:hanging="216"/>
      </w:pPr>
      <w:r>
        <w:t>306-966-7010</w:t>
      </w:r>
    </w:p>
    <w:p w14:paraId="163F3B60" w14:textId="1A3A36DB" w:rsidR="00CB02D4" w:rsidRDefault="00490AB6" w:rsidP="00490AB6">
      <w:pPr>
        <w:pStyle w:val="ListBullet"/>
        <w:numPr>
          <w:ilvl w:val="0"/>
          <w:numId w:val="0"/>
        </w:numPr>
        <w:ind w:left="216" w:hanging="216"/>
      </w:pPr>
      <w:hyperlink r:id="rId10" w:history="1">
        <w:r w:rsidRPr="00DE632A">
          <w:rPr>
            <w:rStyle w:val="Hyperlink"/>
          </w:rPr>
          <w:t>franco.vizeacoumar@usask.ca</w:t>
        </w:r>
      </w:hyperlink>
      <w:r>
        <w:t xml:space="preserve"> </w:t>
      </w:r>
    </w:p>
    <w:sectPr w:rsidR="00CB02D4" w:rsidSect="00CB02D4">
      <w:type w:val="continuous"/>
      <w:pgSz w:w="12240" w:h="15840"/>
      <w:pgMar w:top="1008" w:right="1152" w:bottom="1152" w:left="1152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FE7CC" w14:textId="77777777" w:rsidR="00353E69" w:rsidRDefault="00353E69">
      <w:pPr>
        <w:spacing w:after="0"/>
      </w:pPr>
      <w:r>
        <w:separator/>
      </w:r>
    </w:p>
  </w:endnote>
  <w:endnote w:type="continuationSeparator" w:id="0">
    <w:p w14:paraId="2FF0A576" w14:textId="77777777" w:rsidR="00353E69" w:rsidRDefault="00353E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8943C" w14:textId="77777777" w:rsidR="00353E69" w:rsidRDefault="00353E69">
      <w:pPr>
        <w:spacing w:after="0"/>
      </w:pPr>
      <w:r>
        <w:separator/>
      </w:r>
    </w:p>
  </w:footnote>
  <w:footnote w:type="continuationSeparator" w:id="0">
    <w:p w14:paraId="763E2029" w14:textId="77777777" w:rsidR="00353E69" w:rsidRDefault="00353E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8F44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5825915"/>
    <w:multiLevelType w:val="hybridMultilevel"/>
    <w:tmpl w:val="967469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38299">
    <w:abstractNumId w:val="9"/>
  </w:num>
  <w:num w:numId="2" w16cid:durableId="1345785628">
    <w:abstractNumId w:val="9"/>
    <w:lvlOverride w:ilvl="0">
      <w:startOverride w:val="1"/>
    </w:lvlOverride>
  </w:num>
  <w:num w:numId="3" w16cid:durableId="1684283041">
    <w:abstractNumId w:val="9"/>
    <w:lvlOverride w:ilvl="0">
      <w:startOverride w:val="1"/>
    </w:lvlOverride>
  </w:num>
  <w:num w:numId="4" w16cid:durableId="1391463934">
    <w:abstractNumId w:val="9"/>
    <w:lvlOverride w:ilvl="0">
      <w:startOverride w:val="1"/>
    </w:lvlOverride>
  </w:num>
  <w:num w:numId="5" w16cid:durableId="999390100">
    <w:abstractNumId w:val="8"/>
  </w:num>
  <w:num w:numId="6" w16cid:durableId="1417630333">
    <w:abstractNumId w:val="7"/>
  </w:num>
  <w:num w:numId="7" w16cid:durableId="1377973272">
    <w:abstractNumId w:val="6"/>
  </w:num>
  <w:num w:numId="8" w16cid:durableId="844169528">
    <w:abstractNumId w:val="5"/>
  </w:num>
  <w:num w:numId="9" w16cid:durableId="701983215">
    <w:abstractNumId w:val="4"/>
  </w:num>
  <w:num w:numId="10" w16cid:durableId="515196409">
    <w:abstractNumId w:val="3"/>
  </w:num>
  <w:num w:numId="11" w16cid:durableId="64257410">
    <w:abstractNumId w:val="2"/>
  </w:num>
  <w:num w:numId="12" w16cid:durableId="819999062">
    <w:abstractNumId w:val="1"/>
  </w:num>
  <w:num w:numId="13" w16cid:durableId="1215190220">
    <w:abstractNumId w:val="0"/>
  </w:num>
  <w:num w:numId="14" w16cid:durableId="148136919">
    <w:abstractNumId w:val="13"/>
  </w:num>
  <w:num w:numId="15" w16cid:durableId="1019041808">
    <w:abstractNumId w:val="16"/>
  </w:num>
  <w:num w:numId="16" w16cid:durableId="1330910856">
    <w:abstractNumId w:val="12"/>
  </w:num>
  <w:num w:numId="17" w16cid:durableId="1967616198">
    <w:abstractNumId w:val="15"/>
  </w:num>
  <w:num w:numId="18" w16cid:durableId="1870221048">
    <w:abstractNumId w:val="10"/>
  </w:num>
  <w:num w:numId="19" w16cid:durableId="1001467292">
    <w:abstractNumId w:val="19"/>
  </w:num>
  <w:num w:numId="20" w16cid:durableId="2135899953">
    <w:abstractNumId w:val="17"/>
  </w:num>
  <w:num w:numId="21" w16cid:durableId="1394696432">
    <w:abstractNumId w:val="11"/>
  </w:num>
  <w:num w:numId="22" w16cid:durableId="1204371517">
    <w:abstractNumId w:val="14"/>
  </w:num>
  <w:num w:numId="23" w16cid:durableId="281351665">
    <w:abstractNumId w:val="18"/>
  </w:num>
  <w:num w:numId="24" w16cid:durableId="21366804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D5"/>
    <w:rsid w:val="00027E6D"/>
    <w:rsid w:val="00032D34"/>
    <w:rsid w:val="00041B6F"/>
    <w:rsid w:val="000479CD"/>
    <w:rsid w:val="000723B1"/>
    <w:rsid w:val="0009491B"/>
    <w:rsid w:val="000A4F59"/>
    <w:rsid w:val="000C118B"/>
    <w:rsid w:val="000C441D"/>
    <w:rsid w:val="00112151"/>
    <w:rsid w:val="00141A4C"/>
    <w:rsid w:val="00143E2C"/>
    <w:rsid w:val="00167A33"/>
    <w:rsid w:val="00171C4E"/>
    <w:rsid w:val="00192562"/>
    <w:rsid w:val="001B29CF"/>
    <w:rsid w:val="0020147A"/>
    <w:rsid w:val="00246EF5"/>
    <w:rsid w:val="0028220F"/>
    <w:rsid w:val="00296FB0"/>
    <w:rsid w:val="002E7BC0"/>
    <w:rsid w:val="002F6127"/>
    <w:rsid w:val="003148B5"/>
    <w:rsid w:val="00353E69"/>
    <w:rsid w:val="00356C14"/>
    <w:rsid w:val="0036379E"/>
    <w:rsid w:val="003B405A"/>
    <w:rsid w:val="003F15E1"/>
    <w:rsid w:val="003F3DB9"/>
    <w:rsid w:val="00415441"/>
    <w:rsid w:val="00423AAD"/>
    <w:rsid w:val="004313D5"/>
    <w:rsid w:val="00490AB6"/>
    <w:rsid w:val="004B1967"/>
    <w:rsid w:val="005C69A0"/>
    <w:rsid w:val="00617B26"/>
    <w:rsid w:val="006270A9"/>
    <w:rsid w:val="00675956"/>
    <w:rsid w:val="00681034"/>
    <w:rsid w:val="006D0B36"/>
    <w:rsid w:val="006F0BBB"/>
    <w:rsid w:val="006F7170"/>
    <w:rsid w:val="00742C42"/>
    <w:rsid w:val="007716AC"/>
    <w:rsid w:val="0077794A"/>
    <w:rsid w:val="007829B7"/>
    <w:rsid w:val="00785EDA"/>
    <w:rsid w:val="00816216"/>
    <w:rsid w:val="00816500"/>
    <w:rsid w:val="008478DD"/>
    <w:rsid w:val="00854487"/>
    <w:rsid w:val="0085775D"/>
    <w:rsid w:val="0087734B"/>
    <w:rsid w:val="00882F3E"/>
    <w:rsid w:val="008C6F0F"/>
    <w:rsid w:val="00965A3E"/>
    <w:rsid w:val="009B04D5"/>
    <w:rsid w:val="009D5933"/>
    <w:rsid w:val="009F66B6"/>
    <w:rsid w:val="00A117D5"/>
    <w:rsid w:val="00A12FCB"/>
    <w:rsid w:val="00A349E5"/>
    <w:rsid w:val="00A55428"/>
    <w:rsid w:val="00A716AC"/>
    <w:rsid w:val="00A720BE"/>
    <w:rsid w:val="00AC0625"/>
    <w:rsid w:val="00AC1B83"/>
    <w:rsid w:val="00B13C6A"/>
    <w:rsid w:val="00B2551A"/>
    <w:rsid w:val="00BC3081"/>
    <w:rsid w:val="00BD768D"/>
    <w:rsid w:val="00C61F8E"/>
    <w:rsid w:val="00C977A3"/>
    <w:rsid w:val="00CB02D4"/>
    <w:rsid w:val="00CE649B"/>
    <w:rsid w:val="00D33171"/>
    <w:rsid w:val="00D63E76"/>
    <w:rsid w:val="00D669F5"/>
    <w:rsid w:val="00D8144F"/>
    <w:rsid w:val="00D9264B"/>
    <w:rsid w:val="00E70E11"/>
    <w:rsid w:val="00E83E4B"/>
    <w:rsid w:val="00EB51B9"/>
    <w:rsid w:val="00EB7CB5"/>
    <w:rsid w:val="00F264B5"/>
    <w:rsid w:val="00F34F27"/>
    <w:rsid w:val="00F5238E"/>
    <w:rsid w:val="00FB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DDEC4"/>
  <w15:chartTrackingRefBased/>
  <w15:docId w15:val="{08DC1734-3536-4BFD-A7CF-DFB136B8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26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2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ed.price@usask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franco.vizeacoumar@usask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nya.dahms@uregina.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ed%20Pric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4AAD6033471597CDE6E7A8B99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DDE7C-FFC6-47B9-85D0-F44AC5387620}"/>
      </w:docPartPr>
      <w:docPartBody>
        <w:p w:rsidR="006128A1" w:rsidRDefault="006128A1">
          <w:pPr>
            <w:pStyle w:val="4CF34AAD6033471597CDE6E7A8B99568"/>
          </w:pPr>
          <w:r>
            <w:t>Education</w:t>
          </w:r>
        </w:p>
      </w:docPartBody>
    </w:docPart>
    <w:docPart>
      <w:docPartPr>
        <w:name w:val="A1B4AB83278B4E9B942C9B6FE4D34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3C5EE-7A31-4AD2-87B7-5825F10F27A1}"/>
      </w:docPartPr>
      <w:docPartBody>
        <w:p w:rsidR="005D09D0" w:rsidRDefault="006128A1" w:rsidP="006128A1">
          <w:pPr>
            <w:pStyle w:val="A1B4AB83278B4E9B942C9B6FE4D34B8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A1"/>
    <w:rsid w:val="00076399"/>
    <w:rsid w:val="000E1761"/>
    <w:rsid w:val="002809C0"/>
    <w:rsid w:val="005D09D0"/>
    <w:rsid w:val="006128A1"/>
    <w:rsid w:val="006C0823"/>
    <w:rsid w:val="00821696"/>
    <w:rsid w:val="0086334D"/>
    <w:rsid w:val="00AA726F"/>
    <w:rsid w:val="00BA4EC1"/>
    <w:rsid w:val="00BE6AB7"/>
    <w:rsid w:val="00C32435"/>
    <w:rsid w:val="00DA4F77"/>
    <w:rsid w:val="00E52F75"/>
    <w:rsid w:val="00E73DDE"/>
    <w:rsid w:val="00F169EE"/>
    <w:rsid w:val="00FB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F34AAD6033471597CDE6E7A8B99568">
    <w:name w:val="4CF34AAD6033471597CDE6E7A8B99568"/>
  </w:style>
  <w:style w:type="paragraph" w:customStyle="1" w:styleId="A1B4AB83278B4E9B942C9B6FE4D34B89">
    <w:name w:val="A1B4AB83278B4E9B942C9B6FE4D34B89"/>
    <w:rsid w:val="006128A1"/>
  </w:style>
  <w:style w:type="character" w:styleId="PlaceholderText">
    <w:name w:val="Placeholder Text"/>
    <w:basedOn w:val="DefaultParagraphFont"/>
    <w:uiPriority w:val="99"/>
    <w:semiHidden/>
    <w:rsid w:val="00FB0CBD"/>
    <w:rPr>
      <w:color w:val="323E4F" w:themeColor="text2" w:themeShade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BF9F52-9DF3-42FB-AB91-A5BC5F528B2E}">
  <we:reference id="f78a3046-9e99-4300-aa2b-5814002b01a2" version="1.46.0.0" store="EXCatalog" storeType="EXCatalog"/>
  <we:alternateReferences>
    <we:reference id="WA104382081" version="1.46.0.0" store="en-CA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1CC80-496F-454F-9DBC-AC0C998A9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19</TotalTime>
  <Pages>3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Jared Price</dc:creator>
  <cp:keywords/>
  <cp:lastModifiedBy>Price, Jared</cp:lastModifiedBy>
  <cp:revision>18</cp:revision>
  <dcterms:created xsi:type="dcterms:W3CDTF">2022-02-09T20:53:00Z</dcterms:created>
  <dcterms:modified xsi:type="dcterms:W3CDTF">2022-12-13T02:23:00Z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4b2a49e5-c7a4-3b0e-a474-ba604d548863</vt:lpwstr>
  </property>
  <property fmtid="{D5CDD505-2E9C-101B-9397-08002B2CF9AE}" pid="24" name="Mendeley Citation Style_1">
    <vt:lpwstr>http://www.zotero.org/styles/vancouver</vt:lpwstr>
  </property>
</Properties>
</file>